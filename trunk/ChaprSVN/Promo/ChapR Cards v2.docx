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5040"/>
        <w:gridCol w:w="5040"/>
      </w:tblGrid>
      <w:tr w:rsidR="007D7FEA" w:rsidRPr="007261CF" w:rsidTr="007261CF">
        <w:trPr>
          <w:cantSplit/>
          <w:trHeight w:hRule="exact" w:val="2880"/>
        </w:trPr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24.2pt;margin-top:84pt;width:212.1pt;height:60pt;z-index:25164953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 style="mso-next-textbox:#Text Box 5">
                    <w:txbxContent>
                      <w:p w:rsidR="007D7FEA" w:rsidRDefault="007D7FEA" w:rsidP="00962CAF">
                        <w:pPr>
                          <w:spacing w:after="120"/>
                        </w:pPr>
                        <w:r>
                          <w:t xml:space="preserve">The hand-held Bluetooth </w:t>
                        </w:r>
                        <w:r>
                          <w:br/>
                          <w:t>remote control for FTC robots.</w:t>
                        </w:r>
                      </w:p>
                      <w:p w:rsidR="007D7FEA" w:rsidRDefault="007D7FEA" w:rsidP="00962CAF">
                        <w:pPr>
                          <w:jc w:val="right"/>
                        </w:pPr>
                        <w:r>
                          <w:t>“Hopelessly smooth.”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1" o:spid="_x0000_s1027" type="#_x0000_t202" style="position:absolute;left:0;text-align:left;margin-left:24.2pt;margin-top:14.85pt;width:188.55pt;height:59.5pt;z-index:251648512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DfYcEA&#10;AADaAAAADwAAAGRycy9kb3ducmV2LnhtbERPS2rDMBDdB3oHMYXuEjlZlOBGCaXQ1C2kELsHGKyJ&#10;5dgaGUux3dtXhkJWw+N9Z3eYbCsG6n3tWMF6lYAgLp2uuVLwU7wvtyB8QNbYOiYFv+ThsH9Y7DDV&#10;buQzDXmoRAxhn6ICE0KXSulLQxb9ynXEkbu43mKIsK+k7nGM4baVmyR5lhZrjg0GO3ozVDb5zSo4&#10;1pd18T00VWeaz4/jV3a6Zteg1NPj9PoCItAU7uJ/d6bjfJhfma/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A32HBAAAA2gAAAA8AAAAAAAAAAAAAAAAAmAIAAGRycy9kb3du&#10;cmV2LnhtbFBLBQYAAAAABAAEAPUAAACGAwAAAAA=&#10;" filled="f" stroked="f" strokeweight=".5pt">
                  <v:textbox style="mso-next-textbox:#Text Box 1" inset="0,0,0,0">
                    <w:txbxContent>
                      <w:p w:rsidR="007D7FEA" w:rsidRPr="00F66B45" w:rsidRDefault="007D7FEA" w:rsidP="00962CAF">
                        <w:pPr>
                          <w:jc w:val="center"/>
                        </w:pPr>
                        <w:r w:rsidRPr="00F66B45">
                          <w:rPr>
                            <w:rFonts w:ascii="Bolts SF" w:hAnsi="Bolts SF"/>
                            <w:sz w:val="96"/>
                          </w:rPr>
                          <w:t>ChapR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2" o:spid="_x0000_s1028" type="#_x0000_t62" style="position:absolute;left:0;text-align:left;margin-left:14.1pt;margin-top:12pt;width:210.65pt;height:64.25pt;z-index:251647488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AxqcMA&#10;AADaAAAADwAAAGRycy9kb3ducmV2LnhtbESPQYvCMBSE74L/ITxhb5rqQZbaKCKIsp62iuLt2Tzb&#10;YvNSm6yt++vNwoLHYWa+YZJFZyrxoMaVlhWMRxEI4szqknMFh/16+AnCeWSNlWVS8CQHi3m/l2Cs&#10;bcvf9Eh9LgKEXYwKCu/rWEqXFWTQjWxNHLyrbQz6IJtc6gbbADeVnETRVBosOSwUWNOqoOyW/hgF&#10;x3Ijr5fffLd6ft3N/eTqNr2clfoYdMsZCE+df4f/21utYAJ/V8IN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AxqcMAAADaAAAADwAAAAAAAAAAAAAAAACYAgAAZHJzL2Rv&#10;d25yZXYueG1sUEsFBgAAAAAEAAQA9QAAAIgDAAAAAA==&#10;" adj="21868,27563" fillcolor="#4f81bd" strokecolor="#243f60" strokeweight="2pt">
                  <v:textbox style="mso-next-textbox:#Rounded Rectangular Callout 2">
                    <w:txbxContent>
                      <w:p w:rsidR="007D7FEA" w:rsidRDefault="007D7FEA" w:rsidP="00962CA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4" o:spid="_x0000_s1029" type="#_x0000_t202" style="position:absolute;left:0;text-align:left;margin-left:5.45pt;margin-top:8.15pt;width:66.7pt;height:25.4pt;rotation:-1052662fd;z-index:25165056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Bg/sMA&#10;AADaAAAADwAAAGRycy9kb3ducmV2LnhtbESPzWrDMBCE74G8g9hALyGR8leKE9mElkJ7TJqSHhdr&#10;Y5lYK2Mpjvv2VaHQ4zAz3zC7YnCN6KkLtWcNi7kCQVx6U3Ol4fTxOnsCESKywcYzafimAEU+Hu0w&#10;M/7OB+qPsRIJwiFDDTbGNpMylJYchrlviZN38Z3DmGRXSdPhPcFdI5dKPUqHNacFiy09Wyqvx5vT&#10;sP/cDP17XK3UdKm+bqq0L+fGav0wGfZbEJGG+B/+a78ZDWv4vZJu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Bg/sMAAADaAAAADwAAAAAAAAAAAAAAAACYAgAAZHJzL2Rv&#10;d25yZXYueG1sUEsFBgAAAAAEAAQA9QAAAIgDAAAAAA==&#10;" filled="f" stroked="f">
                  <v:fill o:detectmouseclick="t"/>
                  <v:textbox style="mso-next-textbox:#Text Box 4" inset="0,0,0,0">
                    <w:txbxContent>
                      <w:p w:rsidR="007D7FEA" w:rsidRPr="007261CF" w:rsidRDefault="007D7FEA" w:rsidP="00962CAF">
                        <w:pPr>
                          <w:jc w:val="center"/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</w:pPr>
                        <w:r w:rsidRPr="007261CF"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  <w:t>The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ind w:left="126" w:right="126"/>
            </w:pPr>
            <w:r>
              <w:rPr>
                <w:noProof/>
              </w:rPr>
              <w:pict>
                <v:group id="Group 13" o:spid="_x0000_s1030" style="position:absolute;left:0;text-align:left;margin-left:1.7pt;margin-top:4.3pt;width:250pt;height:135.35pt;z-index:251645440;mso-position-horizontal-relative:text;mso-position-vertical-relative:text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">
                  <v:shape id="Rounded Rectangular Callout 11" o:spid="_x0000_s1031" type="#_x0000_t62" style="position:absolute;left:16642;top:2194;width:14262;height:8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PZ7wA&#10;AADbAAAADwAAAGRycy9kb3ducmV2LnhtbERPzQrCMAy+C75DieBNOwVFplVUELwoOIVd4xq34ZqO&#10;tep8eysI3vLx/Waxak0lntS40rKC0TACQZxZXXKu4HLeDWYgnEfWWFkmBW9ysFp2OwuMtX3xiZ6J&#10;z0UIYRejgsL7OpbSZQUZdENbEwfuZhuDPsAml7rBVwg3lRxH0VQaLDk0FFjTtqDsnjyMAsxpXx+P&#10;kyRxh/HVpDtKN+6hVL/XrucgPLX+L/659zrMH8H3l3CA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AM9nvAAAANsAAAAPAAAAAAAAAAAAAAAAAJgCAABkcnMvZG93bnJldi54&#10;bWxQSwUGAAAAAAQABAD1AAAAgQMAAAAA&#10;" adj="772,25343" fillcolor="#e3b0a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D24EC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Rounded Rectangular Callout 9" o:spid="_x0000_s1032" type="#_x0000_t62" style="position:absolute;left:609;top:2194;width:15361;height:82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KycIA&#10;AADaAAAADwAAAGRycy9kb3ducmV2LnhtbESPX2vCMBTF3wf7DuEKe5upG4h2RpGyMl8GsxZ8vWuu&#10;TbG5KUmm9dsvg4GPh/Pnx1ltRtuLC/nQOVYwm2YgiBunO24V1IfyeQEiRGSNvWNScKMAm/Xjwwpz&#10;7a68p0sVW5FGOOSowMQ45FKGxpDFMHUDcfJOzluMSfpWao/XNG57+ZJlc2mx40QwOFBhqDlXPzZx&#10;6+/3ake6mPuz+Qxfr8d9eftQ6mkybt9ARBrjPfzf3mkFS/i7km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ErJwgAAANoAAAAPAAAAAAAAAAAAAAAAAJgCAABkcnMvZG93&#10;bnJldi54bWxQSwUGAAAAAAQABAD1AAAAhwMAAAAA&#10;" adj="19789,25661" fillcolor="#abc3d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AD51B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3" type="#_x0000_t75" style="position:absolute;left:609;top:11948;width:7376;height:493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xMwbDAAAA2gAAAA8AAABkcnMvZG93bnJldi54bWxEj0FrAjEUhO+F/ofwCt5qtiIiW6OUoqAH&#10;pW5L2+Nj87pZ3LwsSXR3/30jCB6HmfmGWax624gL+VA7VvAyzkAQl07XXCn4+tw8z0GEiKyxcUwK&#10;BgqwWj4+LDDXruMjXYpYiQThkKMCE2ObSxlKQxbD2LXEyftz3mJM0ldSe+wS3DZykmUzabHmtGCw&#10;pXdD5ak4WwV7GuLhdJz7jx+zG3z3m31Pi7VSo6f+7RVEpD7ew7f2ViuYwfVKug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/EzBsMAAADaAAAADwAAAAAAAAAAAAAAAACf&#10;AgAAZHJzL2Rvd25yZXYueG1sUEsFBgAAAAAEAAQA9wAAAI8DAAAAAA==&#10;">
                    <v:imagedata r:id="rId5" o:title=""/>
                    <v:path arrowok="t"/>
                  </v:shape>
                  <v:shape id="Text Box 7" o:spid="_x0000_s1034" type="#_x0000_t202" style="position:absolute;width:31750;height:109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7D7FEA" w:rsidRDefault="007D7FEA" w:rsidP="00AD51B7">
                          <w:pPr>
                            <w:spacing w:after="120"/>
                            <w:rPr>
                              <w:sz w:val="18"/>
                            </w:rPr>
                          </w:pPr>
                          <w:r w:rsidRPr="00D147C6">
                            <w:rPr>
                              <w:sz w:val="18"/>
                            </w:rPr>
                            <w:t>The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147C6">
                            <w:rPr>
                              <w:rFonts w:ascii="Bolts SF" w:hAnsi="Bolts SF"/>
                              <w:sz w:val="18"/>
                            </w:rPr>
                            <w:t>ChapR</w:t>
                          </w:r>
                          <w:r>
                            <w:rPr>
                              <w:sz w:val="18"/>
                            </w:rPr>
                            <w:t xml:space="preserve"> gives you full 2 joystick control of your FTC robot:</w:t>
                          </w:r>
                        </w:p>
                        <w:tbl>
                          <w:tblPr>
                            <w:tblW w:w="0" w:type="auto"/>
                            <w:tblInd w:w="108" w:type="dxa"/>
                            <w:tblLook w:val="00A0"/>
                          </w:tblPr>
                          <w:tblGrid>
                            <w:gridCol w:w="2610"/>
                            <w:gridCol w:w="2160"/>
                          </w:tblGrid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With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The ChapR is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computer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smartTag w:uri="urn:schemas-microsoft-com:office:smarttags" w:element="place">
                                  <w:r w:rsidRPr="007261CF">
                                    <w:rPr>
                                      <w:sz w:val="18"/>
                                    </w:rPr>
                                    <w:t>Battery</w:t>
                                  </w:r>
                                </w:smartTag>
                                <w:r w:rsidRPr="007261CF">
                                  <w:rPr>
                                    <w:sz w:val="18"/>
                                  </w:rPr>
                                  <w:t xml:space="preserve"> powered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RobotC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or LabVIEW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Portable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connection problems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Very cool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lag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Available Fall 2013</w:t>
                                </w:r>
                              </w:p>
                            </w:tc>
                          </w:tr>
                        </w:tbl>
                        <w:p w:rsidR="007D7FEA" w:rsidRDefault="007D7FEA">
                          <w:pPr>
                            <w:rPr>
                              <w:sz w:val="18"/>
                            </w:rPr>
                          </w:pPr>
                        </w:p>
                        <w:p w:rsidR="007D7FEA" w:rsidRPr="00D147C6" w:rsidRDefault="007D7FEA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8" o:spid="_x0000_s1035" type="#_x0000_t202" style="position:absolute;left:8473;top:11948;width:22433;height:52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7D7FEA" w:rsidRDefault="007D7FEA" w:rsidP="00D24EC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Created by the Westlake HS FTC teams</w:t>
                          </w:r>
                        </w:p>
                        <w:p w:rsidR="007D7FEA" w:rsidRDefault="007D7FEA" w:rsidP="00D24EC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24EC7">
                            <w:rPr>
                              <w:sz w:val="18"/>
                              <w:szCs w:val="18"/>
                            </w:rPr>
                            <w:t>http://</w:t>
                          </w:r>
                          <w:r>
                            <w:rPr>
                              <w:sz w:val="18"/>
                              <w:szCs w:val="18"/>
                            </w:rPr>
                            <w:t>TheChapR</w:t>
                          </w:r>
                          <w:r w:rsidRPr="00D24EC7">
                            <w:rPr>
                              <w:sz w:val="18"/>
                              <w:szCs w:val="18"/>
                            </w:rPr>
                            <w:t>.com</w:t>
                          </w:r>
                        </w:p>
                        <w:p w:rsidR="007D7FEA" w:rsidRPr="00AD51B7" w:rsidRDefault="007D7FEA" w:rsidP="00D24EC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“Let us know and we can build you one!”</w:t>
                          </w:r>
                        </w:p>
                      </w:txbxContent>
                    </v:textbox>
                  </v:shape>
                  <v:shape id="Picture 12" o:spid="_x0000_s1036" type="#_x0000_t75" alt="http://upload.wikimedia.org/wikipedia/commons/thumb/d/da/Bluetooth.svg/170px-Bluetooth.svg.png" style="position:absolute;left:12740;top:2682;width:2256;height:310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sSWzAAAAA2wAAAA8AAABkcnMvZG93bnJldi54bWxET81qAjEQvgt9hzCFXqRm9SCyNUopVL14&#10;2NUHGDbTzdadyZKkun17Uyh4m4/vd9bbkXt1pRA7LwbmswIUSeNtJ62B8+nzdQUqJhSLvRcy8EsR&#10;tpunyRpL629S0bVOrcohEks04FIaSq1j44gxzvxAkrkvHxhThqHVNuAth3OvF0Wx1Iyd5AaHA304&#10;ai71DxsIp2Y1pZ2rq+M3Vwd32TO3e2Nensf3N1CJxvQQ/7sPNs9fwN8v+QC9u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axJbMAAAADbAAAADwAAAAAAAAAAAAAAAACfAgAA&#10;ZHJzL2Rvd25yZXYueG1sUEsFBgAAAAAEAAQA9wAAAIwDAAAAAA==&#10;">
                    <v:imagedata r:id="rId6" o:title=""/>
                    <v:path arrowok="t"/>
                  </v:shape>
                </v:group>
              </w:pict>
            </w:r>
          </w:p>
        </w:tc>
      </w:tr>
      <w:tr w:rsidR="007D7FEA" w:rsidRPr="007261CF" w:rsidTr="007261CF">
        <w:trPr>
          <w:cantSplit/>
          <w:trHeight w:hRule="exact" w:val="2880"/>
        </w:trPr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ind w:left="126" w:right="126"/>
            </w:pPr>
            <w:r>
              <w:rPr>
                <w:noProof/>
              </w:rPr>
              <w:pict>
                <v:group id="Group 15" o:spid="_x0000_s1037" style="position:absolute;left:0;text-align:left;margin-left:.65pt;margin-top:2.8pt;width:250pt;height:135.35pt;z-index:251646464;mso-position-horizontal-relative:text;mso-position-vertical-relative:text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">
                  <v:shape id="Rounded Rectangular Callout 16" o:spid="_x0000_s1038" type="#_x0000_t62" style="position:absolute;left:16642;top:2194;width:14262;height:8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XE7wA&#10;AADbAAAADwAAAGRycy9kb3ducmV2LnhtbERPzQrCMAy+C75DieBNOwVFplVUELwoOIVd4xq34ZqO&#10;tep8eysI3vLx/Waxak0lntS40rKC0TACQZxZXXKu4HLeDWYgnEfWWFkmBW9ysFp2OwuMtX3xiZ6J&#10;z0UIYRejgsL7OpbSZQUZdENbEwfuZhuDPsAml7rBVwg3lRxH0VQaLDk0FFjTtqDsnjyMAsxpXx+P&#10;kyRxh/HVpDtKN+6hVL/XrucgPLX+L/659zrMn8L3l3CA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6VcTvAAAANsAAAAPAAAAAAAAAAAAAAAAAJgCAABkcnMvZG93bnJldi54&#10;bWxQSwUGAAAAAAQABAD1AAAAgQMAAAAA&#10;" adj="772,25343" fillcolor="#e3b0a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962CA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Rounded Rectangular Callout 17" o:spid="_x0000_s1039" type="#_x0000_t62" style="position:absolute;left:609;top:2194;width:15361;height:82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IZ8QA&#10;AADbAAAADwAAAGRycy9kb3ducmV2LnhtbESPQWvCQBCF74X+h2WE3urGFlRSV5HQUC+FGgNep9kx&#10;G8zOht2txn/fLRS8zfDevO/NajPaXlzIh86xgtk0A0HcON1xq6A+lM9LECEia+wdk4IbBdisHx9W&#10;mGt35T1dqtiKFMIhRwUmxiGXMjSGLIapG4iTdnLeYkyrb6X2eE3htpcvWTaXFjtOBIMDFYaac/Vj&#10;E7f+fq92pIu5P5vP8PV63Je3D6WeJuP2DUSkMd7N/9c7neov4O+XNI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bCGfEAAAA2wAAAA8AAAAAAAAAAAAAAAAAmAIAAGRycy9k&#10;b3ducmV2LnhtbFBLBQYAAAAABAAEAPUAAACJAwAAAAA=&#10;" adj="19789,25661" fillcolor="#abc3d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962CA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icture 18" o:spid="_x0000_s1040" type="#_x0000_t75" style="position:absolute;left:609;top:11948;width:7376;height:493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a/H3EAAAA2wAAAA8AAABkcnMvZG93bnJldi54bWxEj0FLw0AQhe+C/2GZgje7qYiU2G0RUdCD&#10;YtNSexyy02xodjbsrk3y752D4G2G9+a9b1ab0XfqQjG1gQ0s5gUo4jrYlhsD+93r7RJUysgWu8Bk&#10;YKIEm/X11QpLGwbe0qXKjZIQTiUacDn3pdapduQxzUNPLNopRI9Z1thoG3GQcN/pu6J40B5blgaH&#10;PT07qs/VjzfwQVP+PG+X8evbvU9xOBaH++rFmJvZ+PQIKtOY/81/129W8AVWfpEB9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a/H3EAAAA2wAAAA8AAAAAAAAAAAAAAAAA&#10;nwIAAGRycy9kb3ducmV2LnhtbFBLBQYAAAAABAAEAPcAAACQAwAAAAA=&#10;">
                    <v:imagedata r:id="rId5" o:title=""/>
                    <v:path arrowok="t"/>
                  </v:shape>
                  <v:shape id="Text Box 19" o:spid="_x0000_s1041" type="#_x0000_t202" style="position:absolute;width:31750;height:109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7D7FEA" w:rsidRDefault="007D7FEA" w:rsidP="00962CAF">
                          <w:pPr>
                            <w:spacing w:after="120"/>
                            <w:rPr>
                              <w:sz w:val="18"/>
                            </w:rPr>
                          </w:pPr>
                          <w:r w:rsidRPr="00D147C6">
                            <w:rPr>
                              <w:sz w:val="18"/>
                            </w:rPr>
                            <w:t>The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147C6">
                            <w:rPr>
                              <w:rFonts w:ascii="Bolts SF" w:hAnsi="Bolts SF"/>
                              <w:sz w:val="18"/>
                            </w:rPr>
                            <w:t>ChapR</w:t>
                          </w:r>
                          <w:r>
                            <w:rPr>
                              <w:sz w:val="18"/>
                            </w:rPr>
                            <w:t xml:space="preserve"> gives you full 2 joystick control of your FTC robot:</w:t>
                          </w:r>
                        </w:p>
                        <w:tbl>
                          <w:tblPr>
                            <w:tblW w:w="0" w:type="auto"/>
                            <w:tblInd w:w="108" w:type="dxa"/>
                            <w:tblLook w:val="00A0"/>
                          </w:tblPr>
                          <w:tblGrid>
                            <w:gridCol w:w="2610"/>
                            <w:gridCol w:w="2160"/>
                          </w:tblGrid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With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The ChapR is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computer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smartTag w:uri="urn:schemas-microsoft-com:office:smarttags" w:element="place">
                                  <w:r w:rsidRPr="007261CF">
                                    <w:rPr>
                                      <w:sz w:val="18"/>
                                    </w:rPr>
                                    <w:t>Battery</w:t>
                                  </w:r>
                                </w:smartTag>
                                <w:r w:rsidRPr="007261CF">
                                  <w:rPr>
                                    <w:sz w:val="18"/>
                                  </w:rPr>
                                  <w:t xml:space="preserve"> powered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RobotC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or LabVIEW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Portable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connection problems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Very cool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lag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Available Fall 2013</w:t>
                                </w:r>
                              </w:p>
                            </w:tc>
                          </w:tr>
                        </w:tbl>
                        <w:p w:rsidR="007D7FEA" w:rsidRDefault="007D7FEA" w:rsidP="00962CAF">
                          <w:pPr>
                            <w:rPr>
                              <w:sz w:val="18"/>
                            </w:rPr>
                          </w:pPr>
                        </w:p>
                        <w:p w:rsidR="007D7FEA" w:rsidRPr="00D147C6" w:rsidRDefault="007D7FEA" w:rsidP="00962CAF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20" o:spid="_x0000_s1042" type="#_x0000_t202" style="position:absolute;left:8473;top:11948;width:22433;height:52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7D7FEA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Created by the Westlake HS FTC teams</w:t>
                          </w:r>
                        </w:p>
                        <w:p w:rsidR="007D7FEA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24EC7">
                            <w:rPr>
                              <w:sz w:val="18"/>
                              <w:szCs w:val="18"/>
                            </w:rPr>
                            <w:t>http://</w:t>
                          </w:r>
                          <w:r>
                            <w:rPr>
                              <w:sz w:val="18"/>
                              <w:szCs w:val="18"/>
                            </w:rPr>
                            <w:t>TheChapR</w:t>
                          </w:r>
                          <w:r w:rsidRPr="00D24EC7">
                            <w:rPr>
                              <w:sz w:val="18"/>
                              <w:szCs w:val="18"/>
                            </w:rPr>
                            <w:t>.com</w:t>
                          </w:r>
                        </w:p>
                        <w:p w:rsidR="007D7FEA" w:rsidRPr="00AD51B7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“Let us know and we can build you one!”</w:t>
                          </w:r>
                        </w:p>
                      </w:txbxContent>
                    </v:textbox>
                  </v:shape>
                  <v:shape id="Picture 21" o:spid="_x0000_s1043" type="#_x0000_t75" alt="http://upload.wikimedia.org/wikipedia/commons/thumb/d/da/Bluetooth.svg/170px-Bluetooth.svg.png" style="position:absolute;left:12740;top:2682;width:2256;height:310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SHabDAAAA2wAAAA8AAABkcnMvZG93bnJldi54bWxEj8FqwzAQRO+B/oPYQi+hkZNDCE6UUApt&#10;cunBTj5gsbaWG+/KSKrj/n1VKOQ4zMwbZneYuFcjhdh5MbBcFKBIGm87aQ1czm/PG1AxoVjsvZCB&#10;H4pw2D/Mdlhaf5OKxjq1KkMklmjApTSUWsfGEWNc+IEke58+MKYsQ6ttwFuGc69XRbHWjJ3kBYcD&#10;vTpqrvU3GwjnZjOnd1dXH19cndz1yNwejXl6nF62oBJN6R7+b5+sgdUS/r7kH6D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IdpsMAAADbAAAADwAAAAAAAAAAAAAAAACf&#10;AgAAZHJzL2Rvd25yZXYueG1sUEsFBgAAAAAEAAQA9wAAAI8DAAAAAA==&#10;">
                    <v:imagedata r:id="rId6" o:title=""/>
                    <v:path arrowok="t"/>
                  </v:shape>
                </v:group>
              </w:pict>
            </w:r>
          </w:p>
        </w:tc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ind w:left="126" w:right="126"/>
            </w:pPr>
            <w:r>
              <w:rPr>
                <w:noProof/>
              </w:rPr>
              <w:pict>
                <v:shape id="Text Box 27" o:spid="_x0000_s1044" type="#_x0000_t202" style="position:absolute;left:0;text-align:left;margin-left:28.05pt;margin-top:83.05pt;width:212.1pt;height:60.95pt;z-index:251653632;visibility:visible;mso-position-horizontal-relative:text;mso-position-vertical-relative:text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 style="mso-next-textbox:#Text Box 27">
                    <w:txbxContent>
                      <w:p w:rsidR="007D7FEA" w:rsidRDefault="007D7FEA" w:rsidP="00962CAF">
                        <w:pPr>
                          <w:spacing w:after="120"/>
                        </w:pPr>
                        <w:r>
                          <w:t xml:space="preserve">The hand-held Bluetooth </w:t>
                        </w:r>
                        <w:r>
                          <w:br/>
                          <w:t>remote control for FTC robots.</w:t>
                        </w:r>
                      </w:p>
                      <w:p w:rsidR="007D7FEA" w:rsidRDefault="007D7FEA" w:rsidP="00962CAF">
                        <w:pPr>
                          <w:jc w:val="right"/>
                        </w:pPr>
                        <w:r>
                          <w:t>“Hopelessly smooth.”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6" o:spid="_x0000_s1045" type="#_x0000_t202" style="position:absolute;left:0;text-align:left;margin-left:28.05pt;margin-top:13.9pt;width:188.55pt;height:59.5pt;z-index:251652608;visibility:visible;mso-position-horizontal-relative:text;mso-position-vertical-relative:text;v-text-anchor:midd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  <v:textbox style="mso-next-textbox:#Text Box 26" inset="0,0,0,0">
                    <w:txbxContent>
                      <w:p w:rsidR="007D7FEA" w:rsidRPr="00F66B45" w:rsidRDefault="007D7FEA" w:rsidP="00962CAF">
                        <w:pPr>
                          <w:jc w:val="center"/>
                        </w:pPr>
                        <w:r w:rsidRPr="00F66B45">
                          <w:rPr>
                            <w:rFonts w:ascii="Bolts SF" w:hAnsi="Bolts SF"/>
                            <w:sz w:val="96"/>
                          </w:rPr>
                          <w:t>ChapR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Rounded Rectangular Callout 25" o:spid="_x0000_s1046" type="#_x0000_t62" style="position:absolute;left:0;text-align:left;margin-left:17.95pt;margin-top:11.05pt;width:210.65pt;height:64.25pt;z-index:251651584;visibility:visible;mso-position-horizontal-relative:text;mso-position-vertical-relative:text;v-text-anchor:midd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lfJMMA&#10;AADbAAAADwAAAGRycy9kb3ducmV2LnhtbESPQYvCMBSE74L/ITxhb2uqsItUo4ggu+jJKoq3Z/Ns&#10;i81LbaKt++uNsOBxmJlvmMmsNaW4U+0KywoG/QgEcWp1wZmC3Xb5OQLhPLLG0jIpeJCD2bTbmWCs&#10;bcMbuic+EwHCLkYFufdVLKVLczLo+rYiDt7Z1gZ9kHUmdY1NgJtSDqPoWxosOCzkWNEip/SS3IyC&#10;ffEjz6e/bL14rK7menBVk5yOSn302vkYhKfWv8P/7V+tYPgFry/h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lfJMMAAADbAAAADwAAAAAAAAAAAAAAAACYAgAAZHJzL2Rv&#10;d25yZXYueG1sUEsFBgAAAAAEAAQA9QAAAIgDAAAAAA==&#10;" adj="21868,27563" fillcolor="#4f81bd" strokecolor="#243f60" strokeweight="2pt">
                  <v:textbox style="mso-next-textbox:#Rounded Rectangular Callout 25">
                    <w:txbxContent>
                      <w:p w:rsidR="007D7FEA" w:rsidRDefault="007D7FEA" w:rsidP="00962CA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8" o:spid="_x0000_s1047" type="#_x0000_t202" style="position:absolute;left:0;text-align:left;margin-left:9.3pt;margin-top:7.2pt;width:66.7pt;height:25.4pt;rotation:-1052662fd;z-index:251654656;visibility:visible;mso-position-horizontal-relative:text;mso-position-vertical-relative:text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YsIcAA&#10;AADbAAAADwAAAGRycy9kb3ducmV2LnhtbERPz2vCMBS+D/wfwhO8DJusMhmdUcQh6FE3mcdH89YU&#10;m5fSxFr/e3MQdvz4fi9Wg2tET12oPWt4yxQI4tKbmisNP9/b6QeIEJENNp5Jw50CrJajlwUWxt/4&#10;QP0xViKFcChQg42xLaQMpSWHIfMtceL+fOcwJthV0nR4S+GukblSc+mw5tRgsaWNpfJyvDoN69P7&#10;0O/jbKZec3W+qtJ+/TZW68l4WH+CiDTEf/HTvTMa8jQ2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YsIcAAAADbAAAADwAAAAAAAAAAAAAAAACYAgAAZHJzL2Rvd25y&#10;ZXYueG1sUEsFBgAAAAAEAAQA9QAAAIUDAAAAAA==&#10;" filled="f" stroked="f">
                  <v:fill o:detectmouseclick="t"/>
                  <v:textbox style="mso-next-textbox:#Text Box 28" inset="0,0,0,0">
                    <w:txbxContent>
                      <w:p w:rsidR="007D7FEA" w:rsidRPr="007261CF" w:rsidRDefault="007D7FEA" w:rsidP="00962CAF">
                        <w:pPr>
                          <w:jc w:val="center"/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</w:pPr>
                        <w:r w:rsidRPr="007261CF"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  <w:t>The</w:t>
                        </w:r>
                      </w:p>
                    </w:txbxContent>
                  </v:textbox>
                </v:shape>
              </w:pict>
            </w:r>
          </w:p>
        </w:tc>
      </w:tr>
      <w:tr w:rsidR="007D7FEA" w:rsidRPr="007261CF" w:rsidTr="007261CF">
        <w:trPr>
          <w:cantSplit/>
          <w:trHeight w:hRule="exact" w:val="2880"/>
        </w:trPr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ind w:left="126" w:right="126"/>
            </w:pPr>
            <w:r>
              <w:rPr>
                <w:noProof/>
              </w:rPr>
              <w:pict>
                <v:shape id="Text Box 303" o:spid="_x0000_s1048" type="#_x0000_t202" style="position:absolute;left:0;text-align:left;margin-left:24.2pt;margin-top:85.4pt;width:212.1pt;height:58.6pt;z-index:251659776;visibility:visible;mso-position-horizontal-relative:text;mso-position-vertical-relative:text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lcYA&#10;AADcAAAADwAAAGRycy9kb3ducmV2LnhtbESPQWvCQBSE7wX/w/IK3uqmS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L6lcYAAADcAAAADwAAAAAAAAAAAAAAAACYAgAAZHJz&#10;L2Rvd25yZXYueG1sUEsFBgAAAAAEAAQA9QAAAIsDAAAAAA==&#10;" filled="f" stroked="f" strokeweight=".5pt">
                  <v:textbox>
                    <w:txbxContent>
                      <w:p w:rsidR="007D7FEA" w:rsidRDefault="007D7FEA" w:rsidP="00962CAF">
                        <w:pPr>
                          <w:spacing w:after="120"/>
                        </w:pPr>
                        <w:r>
                          <w:t xml:space="preserve">The hand-held Bluetooth </w:t>
                        </w:r>
                        <w:r>
                          <w:br/>
                          <w:t>remote control for FTC robots.</w:t>
                        </w:r>
                      </w:p>
                      <w:p w:rsidR="007D7FEA" w:rsidRDefault="007D7FEA" w:rsidP="00962CAF">
                        <w:pPr>
                          <w:jc w:val="right"/>
                        </w:pPr>
                        <w:r>
                          <w:t>“Hopelessly smooth.”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02" o:spid="_x0000_s1049" type="#_x0000_t202" style="position:absolute;left:0;text-align:left;margin-left:24.2pt;margin-top:16.25pt;width:188.55pt;height:59.5pt;z-index:251658752;visibility:visible;mso-position-horizontal-relative:text;mso-position-vertical-relative:text;v-text-anchor:midd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wUsUA&#10;AADcAAAADwAAAGRycy9kb3ducmV2LnhtbESP3WrCQBSE7wt9h+UUelc3KpQS3QQRatNCC/48wCF7&#10;zMZkz4bsGuPbuwXBy2FmvmGW+WhbMVDva8cKppMEBHHpdM2VgsP+8+0DhA/IGlvHpOBKHvLs+WmJ&#10;qXYX3tKwC5WIEPYpKjAhdKmUvjRk0U9cRxy9o+sthij7SuoeLxFuWzlLkndpsea4YLCjtaGy2Z2t&#10;gk19nO7/hqbqTPP9tfkpfk/FKSj1+jKuFiACjeERvrcLrWCezOD/TD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5fBSxQAAANwAAAAPAAAAAAAAAAAAAAAAAJgCAABkcnMv&#10;ZG93bnJldi54bWxQSwUGAAAAAAQABAD1AAAAigMAAAAA&#10;" filled="f" stroked="f" strokeweight=".5pt">
                  <v:textbox inset="0,0,0,0">
                    <w:txbxContent>
                      <w:p w:rsidR="007D7FEA" w:rsidRPr="00F66B45" w:rsidRDefault="007D7FEA" w:rsidP="00962CAF">
                        <w:pPr>
                          <w:jc w:val="center"/>
                        </w:pPr>
                        <w:r w:rsidRPr="00F66B45">
                          <w:rPr>
                            <w:rFonts w:ascii="Bolts SF" w:hAnsi="Bolts SF"/>
                            <w:sz w:val="96"/>
                          </w:rPr>
                          <w:t>ChapR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Rounded Rectangular Callout 301" o:spid="_x0000_s1050" type="#_x0000_t62" style="position:absolute;left:0;text-align:left;margin-left:14.1pt;margin-top:13.4pt;width:210.65pt;height:64.25pt;z-index:251657728;visibility:visible;mso-position-horizontal-relative:text;mso-position-vertical-relative:text;v-text-anchor:midd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5esQA&#10;AADcAAAADwAAAGRycy9kb3ducmV2LnhtbESPQYvCMBSE7wv+h/AEb2uqgizVKCKIoie7onh7Ns+2&#10;2LzUJtrqr98sLOxxmJlvmOm8NaV4Uu0KywoG/QgEcWp1wZmCw/fq8wuE88gaS8uk4EUO5rPOxxRj&#10;bRve0zPxmQgQdjEqyL2vYildmpNB17cVcfCutjbog6wzqWtsAtyUchhFY2mw4LCQY0XLnNJb8jAK&#10;jsVaXi/vbLd8be/mfnJVk1zOSvW67WICwlPr/8N/7Y1WMIoG8HsmHAE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S+XrEAAAA3AAAAA8AAAAAAAAAAAAAAAAAmAIAAGRycy9k&#10;b3ducmV2LnhtbFBLBQYAAAAABAAEAPUAAACJAwAAAAA=&#10;" adj="21868,27563" fillcolor="#4f81bd" strokecolor="#243f60" strokeweight="2pt">
                  <v:textbox>
                    <w:txbxContent>
                      <w:p w:rsidR="007D7FEA" w:rsidRDefault="007D7FEA" w:rsidP="00962CA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04" o:spid="_x0000_s1051" type="#_x0000_t202" style="position:absolute;left:0;text-align:left;margin-left:5.45pt;margin-top:9.55pt;width:66.7pt;height:25.4pt;rotation:-1052662fd;z-index:251660800;visibility:visible;mso-position-horizontal-relative:text;mso-position-vertical-relative:text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0cj8QA&#10;AADcAAAADwAAAGRycy9kb3ducmV2LnhtbESPQWsCMRSE70L/Q3iFXkSTulZkNYoohfaorejxsXlu&#10;lm5elk1ct/++EYQeh5n5hlmue1eLjtpQedbwOlYgiAtvKi41fH+9j+YgQkQ2WHsmDb8UYL16Giwx&#10;N/7Ge+oOsRQJwiFHDTbGJpcyFJYchrFviJN38a3DmGRbStPiLcFdLSdKzaTDitOCxYa2loqfw9Vp&#10;2Bzf+u4zZpkaTtT5qgq7O9VW65fnfrMAEamP/+FH+8NoyNQU7m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dHI/EAAAA3AAAAA8AAAAAAAAAAAAAAAAAmAIAAGRycy9k&#10;b3ducmV2LnhtbFBLBQYAAAAABAAEAPUAAACJAwAAAAA=&#10;" filled="f" stroked="f">
                  <v:fill o:detectmouseclick="t"/>
                  <v:textbox inset="0,0,0,0">
                    <w:txbxContent>
                      <w:p w:rsidR="007D7FEA" w:rsidRPr="007261CF" w:rsidRDefault="007D7FEA" w:rsidP="00962CAF">
                        <w:pPr>
                          <w:jc w:val="center"/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</w:pPr>
                        <w:r w:rsidRPr="007261CF"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  <w:t>The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ind w:left="126" w:right="126"/>
            </w:pPr>
            <w:r>
              <w:rPr>
                <w:noProof/>
              </w:rPr>
              <w:pict>
                <v:group id="Group 292" o:spid="_x0000_s1052" style="position:absolute;left:0;text-align:left;margin-left:-251.35pt;margin-top:148.15pt;width:250pt;height:135.35pt;z-index:251656704;mso-position-horizontal-relative:text;mso-position-vertical-relative:text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">
                  <v:shape id="Rounded Rectangular Callout 293" o:spid="_x0000_s1053" type="#_x0000_t62" style="position:absolute;left:16642;top:2194;width:14262;height:8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yTsQA&#10;AADcAAAADwAAAGRycy9kb3ducmV2LnhtbESPQWuDQBSE74H8h+UFeotrLQ2tcQ1JIeClgZiC11f3&#10;RaXuW3E30f77bqHQ4zAz3zDZbja9uNPoOssKHqMYBHFtdceNgo/Lcf0Cwnlkjb1lUvBNDnb5cpFh&#10;qu3EZ7qXvhEBwi5FBa33Qyqlq1sy6CI7EAfvakeDPsixkXrEKcBNL5M43kiDHYeFFgd6a6n+Km9G&#10;ATZUDKfTc1m69+TTVEeqDu6m1MNq3m9BeJr9f/ivXWgFyesT/J4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ck7EAAAA3AAAAA8AAAAAAAAAAAAAAAAAmAIAAGRycy9k&#10;b3ducmV2LnhtbFBLBQYAAAAABAAEAPUAAACJAwAAAAA=&#10;" adj="772,25343" fillcolor="#e3b0a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962CA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Rounded Rectangular Callout 294" o:spid="_x0000_s1054" type="#_x0000_t62" style="position:absolute;left:609;top:2194;width:15361;height:82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26r8QA&#10;AADcAAAADwAAAGRycy9kb3ducmV2LnhtbESPX2vCMBTF3wf7DuEO9jbTuSFaTUVEmS+DWQVfr81d&#10;U9rclCTT+u2XwcDHw/nz4yyWg+3EhXxoHCt4HWUgiCunG64VHA/blymIEJE1do5JwY0CLIvHhwXm&#10;2l15T5cy1iKNcMhRgYmxz6UMlSGLYeR64uR9O28xJulrqT1e07jt5DjLJtJiw4lgsKe1oaotf2zi&#10;Hs+bckd6PfGt+Qxfb6f99vah1PPTsJqDiDTEe/i/vdMKxrN3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duq/EAAAA3AAAAA8AAAAAAAAAAAAAAAAAmAIAAGRycy9k&#10;b3ducmV2LnhtbFBLBQYAAAAABAAEAPUAAACJAwAAAAA=&#10;" adj="19789,25661" fillcolor="#abc3d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962CA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icture 295" o:spid="_x0000_s1055" type="#_x0000_t75" style="position:absolute;left:609;top:11948;width:7376;height:493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2Hn3GAAAA3AAAAA8AAABkcnMvZG93bnJldi54bWxEj0FLAzEUhO+C/yE8oTebbanSrk2LSAt6&#10;UNq1tB4fm9fN0s3LksTu7r83guBxmJlvmOW6t424kg+1YwWTcQaCuHS65krB4XN7PwcRIrLGxjEp&#10;GCjAenV7s8Rcu473dC1iJRKEQ44KTIxtLmUoDVkMY9cSJ+/svMWYpK+k9tgluG3kNMsepcWa04LB&#10;ll4MlZfi2yp4pyF+XPZzvzuZt8F3X9lxVmyUGt31z08gIvXxP/zXftUKposH+D2Tj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TYefcYAAADcAAAADwAAAAAAAAAAAAAA&#10;AACfAgAAZHJzL2Rvd25yZXYueG1sUEsFBgAAAAAEAAQA9wAAAJIDAAAAAA==&#10;">
                    <v:imagedata r:id="rId5" o:title=""/>
                    <v:path arrowok="t"/>
                  </v:shape>
                  <v:shape id="Text Box 296" o:spid="_x0000_s1056" type="#_x0000_t202" style="position:absolute;width:31750;height:109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  <v:textbox>
                      <w:txbxContent>
                        <w:p w:rsidR="007D7FEA" w:rsidRDefault="007D7FEA" w:rsidP="00962CAF">
                          <w:pPr>
                            <w:spacing w:after="120"/>
                            <w:rPr>
                              <w:sz w:val="18"/>
                            </w:rPr>
                          </w:pPr>
                          <w:r w:rsidRPr="00D147C6">
                            <w:rPr>
                              <w:sz w:val="18"/>
                            </w:rPr>
                            <w:t>The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147C6">
                            <w:rPr>
                              <w:rFonts w:ascii="Bolts SF" w:hAnsi="Bolts SF"/>
                              <w:sz w:val="18"/>
                            </w:rPr>
                            <w:t>ChapR</w:t>
                          </w:r>
                          <w:r>
                            <w:rPr>
                              <w:sz w:val="18"/>
                            </w:rPr>
                            <w:t xml:space="preserve"> gives you full 2 joystick control of your FTC robot:</w:t>
                          </w:r>
                        </w:p>
                        <w:tbl>
                          <w:tblPr>
                            <w:tblW w:w="0" w:type="auto"/>
                            <w:tblInd w:w="108" w:type="dxa"/>
                            <w:tblLook w:val="00A0"/>
                          </w:tblPr>
                          <w:tblGrid>
                            <w:gridCol w:w="2610"/>
                            <w:gridCol w:w="2160"/>
                          </w:tblGrid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With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The ChapR is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computer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smartTag w:uri="urn:schemas-microsoft-com:office:smarttags" w:element="place">
                                  <w:r w:rsidRPr="007261CF">
                                    <w:rPr>
                                      <w:sz w:val="18"/>
                                    </w:rPr>
                                    <w:t>Battery</w:t>
                                  </w:r>
                                </w:smartTag>
                                <w:r w:rsidRPr="007261CF">
                                  <w:rPr>
                                    <w:sz w:val="18"/>
                                  </w:rPr>
                                  <w:t xml:space="preserve"> powered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RobotC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or LabVIEW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Portable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connection problems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Very cool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lag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Available Fall 2013</w:t>
                                </w:r>
                              </w:p>
                            </w:tc>
                          </w:tr>
                        </w:tbl>
                        <w:p w:rsidR="007D7FEA" w:rsidRDefault="007D7FEA" w:rsidP="00962CAF">
                          <w:pPr>
                            <w:rPr>
                              <w:sz w:val="18"/>
                            </w:rPr>
                          </w:pPr>
                        </w:p>
                        <w:p w:rsidR="007D7FEA" w:rsidRPr="00D147C6" w:rsidRDefault="007D7FEA" w:rsidP="00962CAF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297" o:spid="_x0000_s1057" type="#_x0000_t202" style="position:absolute;left:8473;top:11948;width:22433;height:52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  <v:textbox>
                      <w:txbxContent>
                        <w:p w:rsidR="007D7FEA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Created by the Westlake HS FTC teams</w:t>
                          </w:r>
                        </w:p>
                        <w:p w:rsidR="007D7FEA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24EC7">
                            <w:rPr>
                              <w:sz w:val="18"/>
                              <w:szCs w:val="18"/>
                            </w:rPr>
                            <w:t>http://</w:t>
                          </w:r>
                          <w:r>
                            <w:rPr>
                              <w:sz w:val="18"/>
                              <w:szCs w:val="18"/>
                            </w:rPr>
                            <w:t>TheChapR</w:t>
                          </w:r>
                          <w:r w:rsidRPr="00D24EC7">
                            <w:rPr>
                              <w:sz w:val="18"/>
                              <w:szCs w:val="18"/>
                            </w:rPr>
                            <w:t>.com</w:t>
                          </w:r>
                        </w:p>
                        <w:p w:rsidR="007D7FEA" w:rsidRPr="00AD51B7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“Let us know and we can build you one!”</w:t>
                          </w:r>
                        </w:p>
                      </w:txbxContent>
                    </v:textbox>
                  </v:shape>
                  <v:shape id="Picture 298" o:spid="_x0000_s1058" type="#_x0000_t75" alt="http://upload.wikimedia.org/wikipedia/commons/thumb/d/da/Bluetooth.svg/170px-Bluetooth.svg.png" style="position:absolute;left:12740;top:2682;width:2256;height:310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7JNLBAAAA3AAAAA8AAABkcnMvZG93bnJldi54bWxET71uwjAQ3pH6DtZV6oKKU4aKphhUVWph&#10;YUjCA5zia5ySO0e2C+Ht8YDU8dP3v95OPKgzhdh7MfCyKECRtN720hk4Nl/PK1AxoVgcvJCBK0XY&#10;bh5mayytv0hF5zp1KodILNGAS2kstY6tI8a48CNJ5n58YEwZhk7bgJcczoNeFsWrZuwlNzgc6dNR&#10;e6r/2EBo2tWcvl1dHX652rvTjrnbGfP0OH28g0o0pX/x3b23BpZveW0+k4+A3t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7JNLBAAAA3AAAAA8AAAAAAAAAAAAAAAAAnwIA&#10;AGRycy9kb3ducmV2LnhtbFBLBQYAAAAABAAEAPcAAACNAwAAAAA=&#10;">
                    <v:imagedata r:id="rId6" o:title=""/>
                    <v:path arrowok="t"/>
                  </v:shape>
                </v:group>
              </w:pict>
            </w:r>
            <w:r>
              <w:rPr>
                <w:noProof/>
              </w:rPr>
              <w:pict>
                <v:group id="Group 29" o:spid="_x0000_s1059" style="position:absolute;left:0;text-align:left;margin-left:1.65pt;margin-top:5.7pt;width:250pt;height:135.35pt;z-index:251655680;mso-position-horizontal-relative:text;mso-position-vertical-relative:text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">
                  <v:shape id="Rounded Rectangular Callout 30" o:spid="_x0000_s1060" type="#_x0000_t62" style="position:absolute;left:16642;top:2194;width:14262;height:8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2nLwA&#10;AADbAAAADwAAAGRycy9kb3ducmV2LnhtbERPvQrCMBDeBd8hnOBmUxVFqlFUEFwUrILr2ZxtsbmU&#10;Jmp9ezMIjh/f/2LVmkq8qHGlZQXDKAZBnFldcq7gct4NZiCcR9ZYWSYFH3KwWnY7C0y0ffOJXqnP&#10;RQhhl6CCwvs6kdJlBRl0ka2JA3e3jUEfYJNL3eA7hJtKjuJ4Kg2WHBoKrGlbUPZIn0YB5rSvj8dJ&#10;mrrD6GauO7pu3FOpfq9dz0F4av1f/HPvtYJxWB++h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+TacvAAAANsAAAAPAAAAAAAAAAAAAAAAAJgCAABkcnMvZG93bnJldi54&#10;bWxQSwUGAAAAAAQABAD1AAAAgQMAAAAA&#10;" adj="772,25343" fillcolor="#e3b0a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962CA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Rounded Rectangular Callout 31" o:spid="_x0000_s1061" type="#_x0000_t62" style="position:absolute;left:609;top:2194;width:15361;height:82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p6MEA&#10;AADbAAAADwAAAGRycy9kb3ducmV2LnhtbESPzYrCMBSF98K8Q7gD7jR1BJFqFJGRcSOMVXB7ba5N&#10;sbkpSUbr208EweXh/Hyc+bKzjbiRD7VjBaNhBoK4dLrmSsHxsBlMQYSIrLFxTAoeFGC5+OjNMdfu&#10;znu6FbESaYRDjgpMjG0uZSgNWQxD1xIn7+K8xZikr6T2eE/jtpFfWTaRFmtOBIMtrQ2V1+LPJu7x&#10;/F1sSa8n/mp24Xd82m8eP0r1P7vVDESkLr7Dr/ZWKxiP4Pkl/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LaejBAAAA2wAAAA8AAAAAAAAAAAAAAAAAmAIAAGRycy9kb3du&#10;cmV2LnhtbFBLBQYAAAAABAAEAPUAAACGAwAAAAA=&#10;" adj="19789,25661" fillcolor="#abc3d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962CA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icture 288" o:spid="_x0000_s1062" type="#_x0000_t75" style="position:absolute;left:609;top:11948;width:7376;height:493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uJz7CAAAA3AAAAA8AAABkcnMvZG93bnJldi54bWxET89rwjAUvg/8H8ITvM1UGVI6owzZYDso&#10;2o1tx0fz1hSbl5Jktv3vzUHw+PH9Xm8H24oL+dA4VrCYZyCIK6cbrhV8fb495iBCRNbYOiYFIwXY&#10;biYPayy06/lElzLWIoVwKFCBibErpAyVIYth7jrixP05bzEm6GupPfYp3LZymWUrabHh1GCwo52h&#10;6lz+WwV7GuPhfMr98cd8jL7/zb6fylelZtPh5RlEpCHexTf3u1awzNPadCYdAbm5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7ic+wgAAANwAAAAPAAAAAAAAAAAAAAAAAJ8C&#10;AABkcnMvZG93bnJldi54bWxQSwUGAAAAAAQABAD3AAAAjgMAAAAA&#10;">
                    <v:imagedata r:id="rId5" o:title=""/>
                    <v:path arrowok="t"/>
                  </v:shape>
                  <v:shape id="Text Box 289" o:spid="_x0000_s1063" type="#_x0000_t202" style="position:absolute;width:31750;height:109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  <v:textbox>
                      <w:txbxContent>
                        <w:p w:rsidR="007D7FEA" w:rsidRDefault="007D7FEA" w:rsidP="00962CAF">
                          <w:pPr>
                            <w:spacing w:after="120"/>
                            <w:rPr>
                              <w:sz w:val="18"/>
                            </w:rPr>
                          </w:pPr>
                          <w:r w:rsidRPr="00D147C6">
                            <w:rPr>
                              <w:sz w:val="18"/>
                            </w:rPr>
                            <w:t>The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147C6">
                            <w:rPr>
                              <w:rFonts w:ascii="Bolts SF" w:hAnsi="Bolts SF"/>
                              <w:sz w:val="18"/>
                            </w:rPr>
                            <w:t>ChapR</w:t>
                          </w:r>
                          <w:r>
                            <w:rPr>
                              <w:sz w:val="18"/>
                            </w:rPr>
                            <w:t xml:space="preserve"> gives you full 2 joystick control of your FTC robot:</w:t>
                          </w:r>
                        </w:p>
                        <w:tbl>
                          <w:tblPr>
                            <w:tblW w:w="0" w:type="auto"/>
                            <w:tblInd w:w="108" w:type="dxa"/>
                            <w:tblLook w:val="00A0"/>
                          </w:tblPr>
                          <w:tblGrid>
                            <w:gridCol w:w="2610"/>
                            <w:gridCol w:w="2160"/>
                          </w:tblGrid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With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The ChapR is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computer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smartTag w:uri="urn:schemas-microsoft-com:office:smarttags" w:element="place">
                                  <w:r w:rsidRPr="007261CF">
                                    <w:rPr>
                                      <w:sz w:val="18"/>
                                    </w:rPr>
                                    <w:t>Battery</w:t>
                                  </w:r>
                                </w:smartTag>
                                <w:r w:rsidRPr="007261CF">
                                  <w:rPr>
                                    <w:sz w:val="18"/>
                                  </w:rPr>
                                  <w:t xml:space="preserve"> powered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RobotC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or LabVIEW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Portable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connection problems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Very cool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lag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Available Fall 2013</w:t>
                                </w:r>
                              </w:p>
                            </w:tc>
                          </w:tr>
                        </w:tbl>
                        <w:p w:rsidR="007D7FEA" w:rsidRDefault="007D7FEA" w:rsidP="00962CAF">
                          <w:pPr>
                            <w:rPr>
                              <w:sz w:val="18"/>
                            </w:rPr>
                          </w:pPr>
                        </w:p>
                        <w:p w:rsidR="007D7FEA" w:rsidRPr="00D147C6" w:rsidRDefault="007D7FEA" w:rsidP="00962CAF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290" o:spid="_x0000_s1064" type="#_x0000_t202" style="position:absolute;left:8473;top:11948;width:22433;height:52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  <v:textbox>
                      <w:txbxContent>
                        <w:p w:rsidR="007D7FEA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Created by the Westlake HS FTC teams</w:t>
                          </w:r>
                        </w:p>
                        <w:p w:rsidR="007D7FEA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24EC7">
                            <w:rPr>
                              <w:sz w:val="18"/>
                              <w:szCs w:val="18"/>
                            </w:rPr>
                            <w:t>http://</w:t>
                          </w:r>
                          <w:r>
                            <w:rPr>
                              <w:sz w:val="18"/>
                              <w:szCs w:val="18"/>
                            </w:rPr>
                            <w:t>TheChapR</w:t>
                          </w:r>
                          <w:r w:rsidRPr="00D24EC7">
                            <w:rPr>
                              <w:sz w:val="18"/>
                              <w:szCs w:val="18"/>
                            </w:rPr>
                            <w:t>.com</w:t>
                          </w:r>
                        </w:p>
                        <w:p w:rsidR="007D7FEA" w:rsidRPr="00AD51B7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“Let us know and we can build you one!”</w:t>
                          </w:r>
                        </w:p>
                      </w:txbxContent>
                    </v:textbox>
                  </v:shape>
                  <v:shape id="Picture 291" o:spid="_x0000_s1065" type="#_x0000_t75" alt="http://upload.wikimedia.org/wikipedia/commons/thumb/d/da/Bluetooth.svg/170px-Bluetooth.svg.png" style="position:absolute;left:12740;top:2682;width:2256;height:310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BjU/EAAAA3AAAAA8AAABkcnMvZG93bnJldi54bWxEj8FuwjAQRO+V+g/WVuqlAgcOFQQMqpAo&#10;XHpI4ANW8RKnZNeR7UL693WlSj2OZuaNZr0duVc3CrHzYmA2LUCRNN520ho4n/aTBaiYUCz2XsjA&#10;N0XYbh4f1lhaf5eKbnVqVYZILNGAS2kotY6NI8Y49QNJ9i4+MKYsQ6ttwHuGc6/nRfGqGTvJCw4H&#10;2jlqrvUXGwinZvFC766uPj65Orrrgbk9GPP8NL6tQCUa03/4r320BubLGfyeyUdAb3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BjU/EAAAA3AAAAA8AAAAAAAAAAAAAAAAA&#10;nwIAAGRycy9kb3ducmV2LnhtbFBLBQYAAAAABAAEAPcAAACQAwAAAAA=&#10;">
                    <v:imagedata r:id="rId6" o:title=""/>
                    <v:path arrowok="t"/>
                  </v:shape>
                </v:group>
              </w:pict>
            </w:r>
          </w:p>
        </w:tc>
      </w:tr>
      <w:tr w:rsidR="007D7FEA" w:rsidRPr="007261CF" w:rsidTr="007261CF">
        <w:trPr>
          <w:cantSplit/>
          <w:trHeight w:hRule="exact" w:val="2880"/>
        </w:trPr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ind w:left="126" w:right="126"/>
            </w:pPr>
          </w:p>
        </w:tc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ind w:left="126" w:right="126"/>
            </w:pPr>
            <w:r>
              <w:rPr>
                <w:noProof/>
              </w:rPr>
              <w:pict>
                <v:shape id="Text Box 310" o:spid="_x0000_s1066" type="#_x0000_t202" style="position:absolute;left:0;text-align:left;margin-left:28pt;margin-top:84.4pt;width:212.1pt;height:59.6pt;z-index:251663872;visibility:visible;mso-position-horizontal-relative:text;mso-position-vertical-relative:text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:rsidR="007D7FEA" w:rsidRDefault="007D7FEA" w:rsidP="00962CAF">
                        <w:pPr>
                          <w:spacing w:after="120"/>
                        </w:pPr>
                        <w:r>
                          <w:t xml:space="preserve">The hand-held Bluetooth </w:t>
                        </w:r>
                        <w:r>
                          <w:br/>
                          <w:t>remote control for FTC robots.</w:t>
                        </w:r>
                      </w:p>
                      <w:p w:rsidR="007D7FEA" w:rsidRDefault="007D7FEA" w:rsidP="00962CAF">
                        <w:pPr>
                          <w:jc w:val="right"/>
                        </w:pPr>
                        <w:r>
                          <w:t>“Hopelessly smooth.”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09" o:spid="_x0000_s1067" type="#_x0000_t202" style="position:absolute;left:0;text-align:left;margin-left:28pt;margin-top:15.25pt;width:188.55pt;height:59.5pt;z-index:251662848;visibility:visible;mso-position-horizontal-relative:text;mso-position-vertical-relative:text;v-text-anchor:midd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iI8UA&#10;AADc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gmc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WIjxQAAANwAAAAPAAAAAAAAAAAAAAAAAJgCAABkcnMv&#10;ZG93bnJldi54bWxQSwUGAAAAAAQABAD1AAAAigMAAAAA&#10;" filled="f" stroked="f" strokeweight=".5pt">
                  <v:textbox inset="0,0,0,0">
                    <w:txbxContent>
                      <w:p w:rsidR="007D7FEA" w:rsidRPr="00F66B45" w:rsidRDefault="007D7FEA" w:rsidP="00962CAF">
                        <w:pPr>
                          <w:jc w:val="center"/>
                        </w:pPr>
                        <w:r w:rsidRPr="00F66B45">
                          <w:rPr>
                            <w:rFonts w:ascii="Bolts SF" w:hAnsi="Bolts SF"/>
                            <w:sz w:val="96"/>
                          </w:rPr>
                          <w:t>ChapR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Rounded Rectangular Callout 308" o:spid="_x0000_s1068" type="#_x0000_t62" style="position:absolute;left:0;text-align:left;margin-left:17.9pt;margin-top:12.4pt;width:210.65pt;height:64.25pt;z-index:251661824;visibility:visible;mso-position-horizontal-relative:text;mso-position-vertical-relative:text;v-text-anchor:midd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Q58MA&#10;AADcAAAADwAAAGRycy9kb3ducmV2LnhtbERPTWvCQBC9C/6HZQRvzcYWpKRZgwSkpZ5MpaW3SXZM&#10;gtnZmN2a2F/fPRQ8Pt53mk2mE1caXGtZwSqKQRBXVrdcKzh+7B6eQTiPrLGzTApu5CDbzGcpJtqO&#10;fKBr4WsRQtglqKDxvk+kdFVDBl1ke+LAnexg0Ac41FIPOIZw08nHOF5Lgy2HhgZ7yhuqzsWPUfDZ&#10;vspT+Vvv89v7xVy+XD8W5bdSy8W0fQHhafJ38b/7TSt4isPacCYc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hQ58MAAADcAAAADwAAAAAAAAAAAAAAAACYAgAAZHJzL2Rv&#10;d25yZXYueG1sUEsFBgAAAAAEAAQA9QAAAIgDAAAAAA==&#10;" adj="21868,27563" fillcolor="#4f81bd" strokecolor="#243f60" strokeweight="2pt">
                  <v:textbox>
                    <w:txbxContent>
                      <w:p w:rsidR="007D7FEA" w:rsidRDefault="007D7FEA" w:rsidP="00962CA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11" o:spid="_x0000_s1069" type="#_x0000_t202" style="position:absolute;left:0;text-align:left;margin-left:9.25pt;margin-top:8.55pt;width:66.7pt;height:25.4pt;rotation:-1052662fd;z-index:251664896;visibility:visible;mso-position-horizontal-relative:text;mso-position-vertical-relative:text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pysQA&#10;AADcAAAADwAAAGRycy9kb3ducmV2LnhtbESPQWsCMRSE74L/IbyCF9FkXSxlaxRRBHvUttTjY/O6&#10;Wbp5WTZx3f77piB4HGbmG2a1GVwjeupC7VlDNlcgiEtvaq40fLwfZi8gQkQ22HgmDb8UYLMej1ZY&#10;GH/jE/XnWIkE4VCgBhtjW0gZSksOw9y3xMn79p3DmGRXSdPhLcFdIxdKPUuHNacFiy3tLJU/56vT&#10;sP1cDv1bzHM1XajLVZV2/9VYrSdPw/YVRKQhPsL39tFoyLMM/s+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KcrEAAAA3AAAAA8AAAAAAAAAAAAAAAAAmAIAAGRycy9k&#10;b3ducmV2LnhtbFBLBQYAAAAABAAEAPUAAACJAwAAAAA=&#10;" filled="f" stroked="f">
                  <v:fill o:detectmouseclick="t"/>
                  <v:textbox inset="0,0,0,0">
                    <w:txbxContent>
                      <w:p w:rsidR="007D7FEA" w:rsidRPr="007261CF" w:rsidRDefault="007D7FEA" w:rsidP="00962CAF">
                        <w:pPr>
                          <w:jc w:val="center"/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</w:pPr>
                        <w:r w:rsidRPr="007261CF"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  <w:t>The</w:t>
                        </w:r>
                      </w:p>
                    </w:txbxContent>
                  </v:textbox>
                </v:shape>
              </w:pict>
            </w:r>
          </w:p>
        </w:tc>
      </w:tr>
      <w:tr w:rsidR="007D7FEA" w:rsidRPr="007261CF" w:rsidTr="007261CF">
        <w:trPr>
          <w:cantSplit/>
          <w:trHeight w:hRule="exact" w:val="2880"/>
        </w:trPr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ind w:left="126" w:right="126"/>
            </w:pPr>
            <w:r>
              <w:rPr>
                <w:noProof/>
              </w:rPr>
              <w:pict>
                <v:shape id="Text Box 323" o:spid="_x0000_s1070" type="#_x0000_t202" style="position:absolute;left:0;text-align:left;margin-left:24.2pt;margin-top:83.45pt;width:212.1pt;height:60.55pt;z-index:251668992;visibility:visible;mso-position-horizontal-relative:text;mso-position-vertical-relative:text" o:regroupid="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<v:textbox>
                    <w:txbxContent>
                      <w:p w:rsidR="007D7FEA" w:rsidRDefault="007D7FEA" w:rsidP="00962CAF">
                        <w:pPr>
                          <w:spacing w:after="120"/>
                        </w:pPr>
                        <w:r>
                          <w:t xml:space="preserve">The hand-held Bluetooth </w:t>
                        </w:r>
                        <w:r>
                          <w:br/>
                          <w:t>remote control for FTC robots.</w:t>
                        </w:r>
                      </w:p>
                      <w:p w:rsidR="007D7FEA" w:rsidRDefault="007D7FEA" w:rsidP="00962CAF">
                        <w:pPr>
                          <w:jc w:val="right"/>
                        </w:pPr>
                        <w:r>
                          <w:t>“Hopelessly smooth.”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22" o:spid="_x0000_s1071" type="#_x0000_t202" style="position:absolute;left:0;text-align:left;margin-left:24.2pt;margin-top:14.3pt;width:188.55pt;height:59.5pt;z-index:251667968;visibility:visible;mso-position-horizontal-relative:text;mso-position-vertical-relative:text;v-text-anchor:middle" o:regroupid="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CsMsUA&#10;AADcAAAADwAAAGRycy9kb3ducmV2LnhtbESP3WrCQBSE7wXfYTmCd7oxhSLRVUqhNhYq+PMAh+wx&#10;G5M9G7LbGN/eLRR6OczMN8x6O9hG9NT5yrGCxTwBQVw4XXGp4HL+mC1B+ICssXFMCh7kYbsZj9aY&#10;aXfnI/WnUIoIYZ+hAhNCm0npC0MW/dy1xNG7us5iiLIrpe7wHuG2kWmSvEqLFccFgy29Gyrq049V&#10;sKuui/Ohr8vW1PvP3Vf+fctvQanpZHhbgQg0hP/wXzvXCl7SFH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KwyxQAAANwAAAAPAAAAAAAAAAAAAAAAAJgCAABkcnMv&#10;ZG93bnJldi54bWxQSwUGAAAAAAQABAD1AAAAigMAAAAA&#10;" filled="f" stroked="f" strokeweight=".5pt">
                  <v:textbox inset="0,0,0,0">
                    <w:txbxContent>
                      <w:p w:rsidR="007D7FEA" w:rsidRPr="00F66B45" w:rsidRDefault="007D7FEA" w:rsidP="00962CAF">
                        <w:pPr>
                          <w:jc w:val="center"/>
                        </w:pPr>
                        <w:r w:rsidRPr="00F66B45">
                          <w:rPr>
                            <w:rFonts w:ascii="Bolts SF" w:hAnsi="Bolts SF"/>
                            <w:sz w:val="96"/>
                          </w:rPr>
                          <w:t>ChapR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Rounded Rectangular Callout 321" o:spid="_x0000_s1072" type="#_x0000_t62" style="position:absolute;left:0;text-align:left;margin-left:14.1pt;margin-top:11.45pt;width:210.65pt;height:64.25pt;z-index:251666944;visibility:visible;mso-position-horizontal-relative:text;mso-position-vertical-relative:text;v-text-anchor:middle" o:regroupid="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lGsQA&#10;AADcAAAADwAAAGRycy9kb3ducmV2LnhtbESPQYvCMBSE74L/ITzBm6YqLEs1igiyi57sLivens2z&#10;LTYvtYm27q83guBxmJlvmNmiNaW4Ue0KywpGwwgEcWp1wZmC35/14BOE88gaS8uk4E4OFvNuZ4ax&#10;tg3v6Jb4TAQIuxgV5N5XsZQuzcmgG9qKOHgnWxv0QdaZ1DU2AW5KOY6iD2mw4LCQY0WrnNJzcjUK&#10;/ooveTr+Z9vVfXMxl72rmuR4UKrfa5dTEJ5a/w6/2t9awWQ8g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npRrEAAAA3AAAAA8AAAAAAAAAAAAAAAAAmAIAAGRycy9k&#10;b3ducmV2LnhtbFBLBQYAAAAABAAEAPUAAACJAwAAAAA=&#10;" adj="21868,27563" fillcolor="#4f81bd" strokecolor="#243f60" strokeweight="2pt">
                  <v:textbox>
                    <w:txbxContent>
                      <w:p w:rsidR="007D7FEA" w:rsidRDefault="007D7FEA" w:rsidP="00962CA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24" o:spid="_x0000_s1073" type="#_x0000_t202" style="position:absolute;left:0;text-align:left;margin-left:5.45pt;margin-top:7.6pt;width:66.7pt;height:25.4pt;rotation:-1052662fd;z-index:251670016;visibility:visible;mso-position-horizontal-relative:text;mso-position-vertical-relative:text" o:regroupid="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A78QA&#10;AADcAAAADwAAAGRycy9kb3ducmV2LnhtbESPQWsCMRSE7wX/Q3iCl6KJu20pW6NIi6DH2hZ7fGxe&#10;N4ubl2UT1/XfG0HocZiZb5jFanCN6KkLtWcN85kCQVx6U3Ol4ftrM30FESKywcYzabhQgNVy9LDA&#10;wvgzf1K/j5VIEA4FarAxtoWUobTkMMx8S5y8P985jEl2lTQdnhPcNTJT6kU6rDktWGzp3VJ53J+c&#10;hvXP89DvYp6rx0z9nlRpPw6N1XoyHtZvICIN8T98b2+Nhjx7gtuZd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oQO/EAAAA3AAAAA8AAAAAAAAAAAAAAAAAmAIAAGRycy9k&#10;b3ducmV2LnhtbFBLBQYAAAAABAAEAPUAAACJAwAAAAA=&#10;" filled="f" stroked="f">
                  <v:fill o:detectmouseclick="t"/>
                  <v:textbox inset="0,0,0,0">
                    <w:txbxContent>
                      <w:p w:rsidR="007D7FEA" w:rsidRPr="007261CF" w:rsidRDefault="007D7FEA" w:rsidP="00962CAF">
                        <w:pPr>
                          <w:jc w:val="center"/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</w:pPr>
                        <w:r w:rsidRPr="007261CF">
                          <w:rPr>
                            <w:b/>
                            <w:color w:val="EEECE1"/>
                            <w:sz w:val="44"/>
                            <w:szCs w:val="72"/>
                          </w:rPr>
                          <w:t>The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040" w:type="dxa"/>
          </w:tcPr>
          <w:p w:rsidR="007D7FEA" w:rsidRPr="007261CF" w:rsidRDefault="007D7FEA" w:rsidP="007261CF">
            <w:pPr>
              <w:spacing w:after="0" w:line="240" w:lineRule="auto"/>
              <w:ind w:left="126" w:right="126"/>
            </w:pPr>
            <w:bookmarkStart w:id="0" w:name="_GoBack"/>
            <w:r>
              <w:rPr>
                <w:noProof/>
              </w:rPr>
              <w:pict>
                <v:group id="Group 312" o:spid="_x0000_s1074" style="position:absolute;left:0;text-align:left;margin-left:1.65pt;margin-top:3.75pt;width:250pt;height:135.35pt;z-index:251665920;mso-position-horizontal-relative:text;mso-position-vertical-relative:text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">
                  <v:shape id="Rounded Rectangular Callout 313" o:spid="_x0000_s1075" type="#_x0000_t62" style="position:absolute;left:16642;top:2194;width:14262;height:8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+ib8A&#10;AADcAAAADwAAAGRycy9kb3ducmV2LnhtbESPwQrCMBBE74L/EFbwpqmKItUoKgheFKyC17VZ22Kz&#10;KU3U+vdGEDwOM/OGmS8bU4on1a6wrGDQj0AQp1YXnCk4n7a9KQjnkTWWlknBmxwsF+3WHGNtX3yk&#10;Z+IzESDsYlSQe1/FUro0J4Oubyvi4N1sbdAHWWdS1/gKcFPKYRRNpMGCw0KOFW1ySu/JwyjAjHbV&#10;4TBOErcfXs1lS5e1eyjV7TSrGQhPjf+Hf+2dVjAajOB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Nn6JvwAAANwAAAAPAAAAAAAAAAAAAAAAAJgCAABkcnMvZG93bnJl&#10;di54bWxQSwUGAAAAAAQABAD1AAAAhAMAAAAA&#10;" adj="772,25343" fillcolor="#e3b0a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962CA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Rounded Rectangular Callout 314" o:spid="_x0000_s1076" type="#_x0000_t62" style="position:absolute;left:609;top:2194;width:15361;height:82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+2aMMA&#10;AADcAAAADwAAAGRycy9kb3ducmV2LnhtbESPX2vCMBTF3wW/Q7jC3jR1DpHOKCKT+TKYteDrXXNt&#10;is1NSTKt334ZCD4ezp8fZ7nubSuu5EPjWMF0koEgrpxuuFZQHnfjBYgQkTW2jknBnQKsV8PBEnPt&#10;bnygaxFrkUY45KjAxNjlUobKkMUwcR1x8s7OW4xJ+lpqj7c0blv5mmVzabHhRDDY0dZQdSl+beKW&#10;Px/FnvR27i/mK3zPTofd/VOpl1G/eQcRqY/P8KO91wpm0zf4P5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+2aMMAAADcAAAADwAAAAAAAAAAAAAAAACYAgAAZHJzL2Rv&#10;d25yZXYueG1sUEsFBgAAAAAEAAQA9QAAAIgDAAAAAA==&#10;" adj="19789,25661" fillcolor="#abc3df" strokecolor="white" strokeweight="3pt">
                    <v:shadow on="t" color="black" opacity="24903f" origin=",.5" offset="0,.55556mm"/>
                    <v:textbox>
                      <w:txbxContent>
                        <w:p w:rsidR="007D7FEA" w:rsidRDefault="007D7FEA" w:rsidP="00962CA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icture 315" o:spid="_x0000_s1077" type="#_x0000_t75" style="position:absolute;left:609;top:11948;width:7376;height:493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EErrGAAAA3AAAAA8AAABkcnMvZG93bnJldi54bWxEj09rAjEUxO+FfofwhN5q1v5DtkYppYX2&#10;oOgq2uNj89wsbl6WJHV3v70RCj0OM/MbZrbobSPO5EPtWMFknIEgLp2uuVKw237eT0GEiKyxcUwK&#10;BgqwmN/ezDDXruMNnYtYiQThkKMCE2ObSxlKQxbD2LXEyTs6bzEm6SupPXYJbhv5kGUv0mLNacFg&#10;S++GylPxaxUsaYir02bq1wfzPfjuJ9s/FR9K3Y36t1cQkfr4H/5rf2kFj5NnuJ5JR0DO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gQSusYAAADcAAAADwAAAAAAAAAAAAAA&#10;AACfAgAAZHJzL2Rvd25yZXYueG1sUEsFBgAAAAAEAAQA9wAAAJIDAAAAAA==&#10;">
                    <v:imagedata r:id="rId5" o:title=""/>
                    <v:path arrowok="t"/>
                  </v:shape>
                  <v:shape id="Text Box 316" o:spid="_x0000_s1078" type="#_x0000_t202" style="position:absolute;width:31750;height:109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<v:textbox>
                      <w:txbxContent>
                        <w:p w:rsidR="007D7FEA" w:rsidRDefault="007D7FEA" w:rsidP="00962CAF">
                          <w:pPr>
                            <w:spacing w:after="120"/>
                            <w:rPr>
                              <w:sz w:val="18"/>
                            </w:rPr>
                          </w:pPr>
                          <w:r w:rsidRPr="00D147C6">
                            <w:rPr>
                              <w:sz w:val="18"/>
                            </w:rPr>
                            <w:t>The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147C6">
                            <w:rPr>
                              <w:rFonts w:ascii="Bolts SF" w:hAnsi="Bolts SF"/>
                              <w:sz w:val="18"/>
                            </w:rPr>
                            <w:t>ChapR</w:t>
                          </w:r>
                          <w:r>
                            <w:rPr>
                              <w:sz w:val="18"/>
                            </w:rPr>
                            <w:t xml:space="preserve"> gives you full 2 joystick control of your FTC robot:</w:t>
                          </w:r>
                        </w:p>
                        <w:tbl>
                          <w:tblPr>
                            <w:tblW w:w="0" w:type="auto"/>
                            <w:tblInd w:w="108" w:type="dxa"/>
                            <w:tblLook w:val="00A0"/>
                          </w:tblPr>
                          <w:tblGrid>
                            <w:gridCol w:w="2610"/>
                            <w:gridCol w:w="2160"/>
                          </w:tblGrid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With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spacing w:after="0" w:line="240" w:lineRule="auto"/>
                                  <w:rPr>
                                    <w:rFonts w:ascii="Bolts SF" w:hAnsi="Bolts SF"/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rFonts w:ascii="Bolts SF" w:hAnsi="Bolts SF"/>
                                    <w:sz w:val="18"/>
                                  </w:rPr>
                                  <w:t>The ChapR is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computer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smartTag w:uri="urn:schemas-microsoft-com:office:smarttags" w:element="place">
                                  <w:r w:rsidRPr="007261CF">
                                    <w:rPr>
                                      <w:sz w:val="18"/>
                                    </w:rPr>
                                    <w:t>Battery</w:t>
                                  </w:r>
                                </w:smartTag>
                                <w:r w:rsidRPr="007261CF">
                                  <w:rPr>
                                    <w:sz w:val="18"/>
                                  </w:rPr>
                                  <w:t xml:space="preserve"> powered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RobotC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or LabVIEW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Portable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connection problems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Very cool</w:t>
                                </w:r>
                              </w:p>
                            </w:tc>
                          </w:tr>
                          <w:tr w:rsidR="007D7FEA" w:rsidRPr="007261CF" w:rsidTr="007261CF">
                            <w:tc>
                              <w:tcPr>
                                <w:tcW w:w="261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NO lag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:rsidR="007D7FEA" w:rsidRPr="007261CF" w:rsidRDefault="007D7FEA" w:rsidP="007261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70" w:hanging="180"/>
                                  <w:rPr>
                                    <w:sz w:val="18"/>
                                  </w:rPr>
                                </w:pPr>
                                <w:r w:rsidRPr="007261CF">
                                  <w:rPr>
                                    <w:sz w:val="18"/>
                                  </w:rPr>
                                  <w:t>Available Fall 2013</w:t>
                                </w:r>
                              </w:p>
                            </w:tc>
                          </w:tr>
                        </w:tbl>
                        <w:p w:rsidR="007D7FEA" w:rsidRDefault="007D7FEA" w:rsidP="00962CAF">
                          <w:pPr>
                            <w:rPr>
                              <w:sz w:val="18"/>
                            </w:rPr>
                          </w:pPr>
                        </w:p>
                        <w:p w:rsidR="007D7FEA" w:rsidRPr="00D147C6" w:rsidRDefault="007D7FEA" w:rsidP="00962CAF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17" o:spid="_x0000_s1079" type="#_x0000_t202" style="position:absolute;left:8473;top:11948;width:22433;height:52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<v:textbox>
                      <w:txbxContent>
                        <w:p w:rsidR="007D7FEA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Created by the Westlake HS FTC teams</w:t>
                          </w:r>
                        </w:p>
                        <w:p w:rsidR="007D7FEA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24EC7">
                            <w:rPr>
                              <w:sz w:val="18"/>
                              <w:szCs w:val="18"/>
                            </w:rPr>
                            <w:t>http://</w:t>
                          </w:r>
                          <w:r>
                            <w:rPr>
                              <w:sz w:val="18"/>
                              <w:szCs w:val="18"/>
                            </w:rPr>
                            <w:t>TheChapR</w:t>
                          </w:r>
                          <w:r w:rsidRPr="00D24EC7">
                            <w:rPr>
                              <w:sz w:val="18"/>
                              <w:szCs w:val="18"/>
                            </w:rPr>
                            <w:t>.com</w:t>
                          </w:r>
                        </w:p>
                        <w:p w:rsidR="007D7FEA" w:rsidRPr="00AD51B7" w:rsidRDefault="007D7FEA" w:rsidP="00962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“Let us know and we can build you one!”</w:t>
                          </w:r>
                        </w:p>
                      </w:txbxContent>
                    </v:textbox>
                  </v:shape>
                  <v:shape id="Picture 318" o:spid="_x0000_s1080" type="#_x0000_t75" alt="http://upload.wikimedia.org/wikipedia/commons/thumb/d/da/Bluetooth.svg/170px-Bluetooth.svg.png" style="position:absolute;left:12740;top:2682;width:2256;height:310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JKBXBAAAA3AAAAA8AAABkcnMvZG93bnJldi54bWxET81qAjEQvgt9hzCFXqRmrSCyNUoptHrx&#10;sKsPMGymm607kyVJdfv25iB4/Pj+19uRe3WhEDsvBuazAhRJ420nrYHT8et1BSomFIu9FzLwTxG2&#10;m6fJGkvrr1LRpU6tyiESSzTgUhpKrWPjiDHO/ECSuR8fGFOGodU24DWHc6/fimKpGTvJDQ4H+nTU&#10;nOs/NhCOzWpK366uDr9c7d15x9zujHl5Hj/eQSUa00N8d++tgcU8r81n8hHQm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EJKBXBAAAA3AAAAA8AAAAAAAAAAAAAAAAAnwIA&#10;AGRycy9kb3ducmV2LnhtbFBLBQYAAAAABAAEAPcAAACNAwAAAAA=&#10;">
                    <v:imagedata r:id="rId6" o:title=""/>
                    <v:path arrowok="t"/>
                  </v:shape>
                </v:group>
              </w:pict>
            </w:r>
            <w:bookmarkEnd w:id="0"/>
          </w:p>
        </w:tc>
      </w:tr>
    </w:tbl>
    <w:p w:rsidR="007D7FEA" w:rsidRPr="00F66B45" w:rsidRDefault="007D7FEA" w:rsidP="00F66B45">
      <w:pPr>
        <w:ind w:left="126" w:right="126"/>
        <w:rPr>
          <w:vanish/>
        </w:rPr>
      </w:pPr>
    </w:p>
    <w:sectPr w:rsidR="007D7FEA" w:rsidRPr="00F66B45" w:rsidSect="00F66B45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lts S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F03EA"/>
    <w:multiLevelType w:val="hybridMultilevel"/>
    <w:tmpl w:val="AEE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6B45"/>
    <w:rsid w:val="00306D93"/>
    <w:rsid w:val="00382CA8"/>
    <w:rsid w:val="004B5E5B"/>
    <w:rsid w:val="006A11A8"/>
    <w:rsid w:val="007261CF"/>
    <w:rsid w:val="007C4BB4"/>
    <w:rsid w:val="007D7FEA"/>
    <w:rsid w:val="00960467"/>
    <w:rsid w:val="00962CAF"/>
    <w:rsid w:val="00AD51B7"/>
    <w:rsid w:val="00D147C6"/>
    <w:rsid w:val="00D24EC7"/>
    <w:rsid w:val="00F66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45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66B4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1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4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D51B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24EC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</Words>
  <Characters>35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erothfus</dc:creator>
  <cp:keywords/>
  <dc:description/>
  <cp:lastModifiedBy>Eric Rothfus</cp:lastModifiedBy>
  <cp:revision>2</cp:revision>
  <dcterms:created xsi:type="dcterms:W3CDTF">2013-10-04T21:35:00Z</dcterms:created>
  <dcterms:modified xsi:type="dcterms:W3CDTF">2013-10-04T21:35:00Z</dcterms:modified>
</cp:coreProperties>
</file>